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1FBA0" w14:textId="77777777" w:rsidR="00212E33" w:rsidRDefault="00463A57" w:rsidP="00463A57">
      <w:pPr>
        <w:pStyle w:val="NoSpacing"/>
      </w:pPr>
      <w:r>
        <w:t>Jennifer D. Smith</w:t>
      </w:r>
    </w:p>
    <w:p w14:paraId="38E53C9A" w14:textId="62F5C0A4" w:rsidR="006E7532" w:rsidRDefault="00C45254" w:rsidP="00463A57">
      <w:pPr>
        <w:pStyle w:val="NoSpacing"/>
      </w:pPr>
      <w:r>
        <w:t xml:space="preserve">March </w:t>
      </w:r>
      <w:r w:rsidR="00684F18">
        <w:t>11</w:t>
      </w:r>
      <w:r w:rsidR="00B96C91">
        <w:t>, 2020</w:t>
      </w:r>
    </w:p>
    <w:p w14:paraId="311CAD77" w14:textId="31DE8B68" w:rsidR="00463A57" w:rsidRDefault="00A051D3" w:rsidP="00463A57">
      <w:pPr>
        <w:pStyle w:val="NoSpacing"/>
      </w:pPr>
      <w:r>
        <w:t>Foundations of Programming:</w:t>
      </w:r>
      <w:r w:rsidR="00463A57">
        <w:t xml:space="preserve"> Python</w:t>
      </w:r>
    </w:p>
    <w:p w14:paraId="4DD6F577" w14:textId="6733468D" w:rsidR="00463A57" w:rsidRDefault="00463A57" w:rsidP="00463A57">
      <w:pPr>
        <w:pStyle w:val="NoSpacing"/>
      </w:pPr>
      <w:r>
        <w:t>Assignment 0</w:t>
      </w:r>
      <w:r w:rsidR="00684F18">
        <w:t>8</w:t>
      </w:r>
    </w:p>
    <w:p w14:paraId="002320C6" w14:textId="08EC3F67" w:rsidR="00C45254" w:rsidRPr="00C45254" w:rsidRDefault="00C45254" w:rsidP="00C45254">
      <w:pPr>
        <w:pStyle w:val="NoSpacing"/>
      </w:pPr>
      <w:r>
        <w:t xml:space="preserve">GitHub: </w:t>
      </w:r>
    </w:p>
    <w:p w14:paraId="3688C477" w14:textId="10A47AA6" w:rsidR="00C45254" w:rsidRPr="00C45254" w:rsidRDefault="00C45254" w:rsidP="00C45254">
      <w:pPr>
        <w:pStyle w:val="NoSpacing"/>
      </w:pPr>
      <w:r>
        <w:t>GitHub Page:</w:t>
      </w:r>
      <w:r w:rsidR="00684F18" w:rsidRPr="00C45254">
        <w:t xml:space="preserve"> </w:t>
      </w:r>
    </w:p>
    <w:p w14:paraId="4A93B9E3" w14:textId="60029981" w:rsidR="00463A57" w:rsidRDefault="00684F18" w:rsidP="00DD510E">
      <w:pPr>
        <w:pStyle w:val="Title"/>
      </w:pPr>
      <w:r>
        <w:t>Three Classes</w:t>
      </w:r>
    </w:p>
    <w:p w14:paraId="49F964DB" w14:textId="58822755" w:rsidR="00DF0356" w:rsidRDefault="00463A57" w:rsidP="00212E33">
      <w:pPr>
        <w:pStyle w:val="Heading1"/>
        <w:tabs>
          <w:tab w:val="left" w:pos="3940"/>
        </w:tabs>
      </w:pPr>
      <w:r>
        <w:t>Introduction</w:t>
      </w:r>
    </w:p>
    <w:p w14:paraId="3974726C" w14:textId="278BF49D" w:rsidR="00C45254" w:rsidRDefault="00684F18" w:rsidP="00C45254">
      <w:pPr>
        <w:pStyle w:val="Heading3"/>
      </w:pPr>
      <w:r>
        <w:t>Optional subhead</w:t>
      </w:r>
    </w:p>
    <w:p w14:paraId="040E6934" w14:textId="31DF343A" w:rsidR="00DD510E" w:rsidRDefault="00DD510E" w:rsidP="00C45254">
      <w:pPr>
        <w:pStyle w:val="NormalWeb"/>
        <w:spacing w:after="240" w:afterAutospacing="0"/>
      </w:pPr>
    </w:p>
    <w:p w14:paraId="23C9865D" w14:textId="77777777" w:rsidR="00C45254" w:rsidRDefault="00C45254" w:rsidP="00C45254">
      <w:pPr>
        <w:pStyle w:val="Caption"/>
      </w:pPr>
      <w:r>
        <w:t>Figure 1</w:t>
      </w:r>
    </w:p>
    <w:p w14:paraId="5DB38F27" w14:textId="5F3A33CF" w:rsidR="00DD510E" w:rsidRDefault="00DD510E" w:rsidP="00DD510E">
      <w:pPr>
        <w:pStyle w:val="NormalWeb"/>
        <w:spacing w:after="240" w:afterAutospacing="0"/>
      </w:pPr>
    </w:p>
    <w:p w14:paraId="0D05760E" w14:textId="77777777" w:rsidR="00DD510E" w:rsidRDefault="00C45254" w:rsidP="00DD510E">
      <w:pPr>
        <w:pStyle w:val="Caption"/>
      </w:pPr>
      <w:r>
        <w:t>Figure 2</w:t>
      </w:r>
    </w:p>
    <w:p w14:paraId="6849DD66" w14:textId="56E28522" w:rsidR="00C45254" w:rsidRDefault="00C45254" w:rsidP="00DD510E">
      <w:pPr>
        <w:pStyle w:val="NormalWeb"/>
        <w:spacing w:after="240" w:afterAutospacing="0"/>
      </w:pPr>
    </w:p>
    <w:p w14:paraId="440B5579" w14:textId="7E71B331" w:rsidR="00C45254" w:rsidRDefault="00C45254" w:rsidP="00C45254">
      <w:pPr>
        <w:pStyle w:val="Caption"/>
      </w:pPr>
      <w:r>
        <w:t>Figure 3</w:t>
      </w:r>
    </w:p>
    <w:p w14:paraId="0F4B4219" w14:textId="77777777" w:rsidR="00684F18" w:rsidRDefault="00684F18" w:rsidP="00684F18">
      <w:pPr>
        <w:pStyle w:val="Heading3"/>
      </w:pPr>
      <w:r>
        <w:t>Optional subhead</w:t>
      </w:r>
    </w:p>
    <w:p w14:paraId="4A52437C" w14:textId="4B1A49A2" w:rsidR="00DD510E" w:rsidRDefault="00DD510E" w:rsidP="00DD510E">
      <w:pPr>
        <w:pStyle w:val="NormalWeb"/>
        <w:spacing w:after="240" w:afterAutospacing="0"/>
      </w:pPr>
    </w:p>
    <w:p w14:paraId="5DBE736B" w14:textId="0C98506E" w:rsidR="00C45254" w:rsidRDefault="00C45254" w:rsidP="00DD510E">
      <w:pPr>
        <w:pStyle w:val="Caption"/>
      </w:pPr>
      <w:r>
        <w:t>Figure 4</w:t>
      </w:r>
    </w:p>
    <w:p w14:paraId="46C0E3BD" w14:textId="4A87B55A" w:rsidR="00DD510E" w:rsidRDefault="00DD510E" w:rsidP="00C45254">
      <w:pPr>
        <w:pStyle w:val="NormalWeb"/>
        <w:spacing w:after="240" w:afterAutospacing="0"/>
      </w:pPr>
    </w:p>
    <w:p w14:paraId="3C6915A0" w14:textId="53450DF1" w:rsidR="00C45254" w:rsidRDefault="00C45254" w:rsidP="00C45254">
      <w:pPr>
        <w:pStyle w:val="NormalWeb"/>
        <w:spacing w:after="240" w:afterAutospacing="0"/>
      </w:pPr>
    </w:p>
    <w:p w14:paraId="521578A0" w14:textId="77777777" w:rsidR="00C45254" w:rsidRDefault="00C45254" w:rsidP="00C45254">
      <w:pPr>
        <w:pStyle w:val="Caption"/>
      </w:pPr>
      <w:r>
        <w:t>Figure 5</w:t>
      </w:r>
    </w:p>
    <w:p w14:paraId="43FE6CE7" w14:textId="1B34C4FF" w:rsidR="00C45254" w:rsidRDefault="00C45254" w:rsidP="00C45254">
      <w:pPr>
        <w:pStyle w:val="NormalWeb"/>
        <w:spacing w:after="240" w:afterAutospacing="0"/>
      </w:pPr>
    </w:p>
    <w:p w14:paraId="55B10D96" w14:textId="52763A6F" w:rsidR="00C45254" w:rsidRDefault="00C45254" w:rsidP="00C45254">
      <w:pPr>
        <w:pStyle w:val="Caption"/>
      </w:pPr>
      <w:r>
        <w:t>Figure 6</w:t>
      </w:r>
    </w:p>
    <w:p w14:paraId="1CAC9F53" w14:textId="77777777" w:rsidR="00684F18" w:rsidRPr="00684F18" w:rsidRDefault="00684F18" w:rsidP="00684F18"/>
    <w:p w14:paraId="553374CD" w14:textId="77777777" w:rsidR="00684F18" w:rsidRDefault="00684F18" w:rsidP="00684F18">
      <w:pPr>
        <w:pStyle w:val="Heading3"/>
      </w:pPr>
      <w:r>
        <w:t>Optional subhead</w:t>
      </w:r>
    </w:p>
    <w:p w14:paraId="00E3C90A" w14:textId="2568F551" w:rsidR="00DD510E" w:rsidRDefault="00DD510E" w:rsidP="00DD510E">
      <w:pPr>
        <w:pStyle w:val="NormalWeb"/>
        <w:spacing w:after="240" w:afterAutospacing="0"/>
      </w:pPr>
    </w:p>
    <w:p w14:paraId="067D7D1E" w14:textId="1735AABD" w:rsidR="00DD510E" w:rsidRDefault="00DD510E" w:rsidP="00DD510E">
      <w:pPr>
        <w:pStyle w:val="Caption"/>
      </w:pPr>
      <w:r>
        <w:t>Figure 7</w:t>
      </w:r>
    </w:p>
    <w:p w14:paraId="59213713" w14:textId="4697E6D0" w:rsidR="00C45254" w:rsidRDefault="00C45254" w:rsidP="00DD510E">
      <w:pPr>
        <w:pStyle w:val="NormalWeb"/>
        <w:spacing w:after="240" w:afterAutospacing="0"/>
      </w:pPr>
    </w:p>
    <w:p w14:paraId="7B115B6F" w14:textId="095D0196" w:rsidR="00C45254" w:rsidRPr="00C45254" w:rsidRDefault="00C45254" w:rsidP="00C45254">
      <w:pPr>
        <w:pStyle w:val="Caption"/>
      </w:pPr>
      <w:r>
        <w:t>Figure 8</w:t>
      </w:r>
    </w:p>
    <w:p w14:paraId="6A4AAD11" w14:textId="77777777" w:rsidR="00C45254" w:rsidRPr="00C45254" w:rsidRDefault="00C45254" w:rsidP="00684F18">
      <w:pPr>
        <w:pStyle w:val="Heading1"/>
      </w:pPr>
      <w:r w:rsidRPr="00C45254">
        <w:lastRenderedPageBreak/>
        <w:t>Conclusion</w:t>
      </w:r>
    </w:p>
    <w:p w14:paraId="76537F7D" w14:textId="77777777" w:rsidR="0002283C" w:rsidRPr="00281225" w:rsidRDefault="0002283C" w:rsidP="00E739CC">
      <w:pPr>
        <w:spacing w:before="0" w:after="0"/>
      </w:pPr>
    </w:p>
    <w:sectPr w:rsidR="0002283C" w:rsidRPr="00281225" w:rsidSect="00DD510E"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ED26A" w14:textId="77777777" w:rsidR="00D20342" w:rsidRDefault="00D20342">
      <w:r>
        <w:separator/>
      </w:r>
    </w:p>
    <w:p w14:paraId="77DAE813" w14:textId="77777777" w:rsidR="00D20342" w:rsidRDefault="00D20342"/>
  </w:endnote>
  <w:endnote w:type="continuationSeparator" w:id="0">
    <w:p w14:paraId="16C42214" w14:textId="77777777" w:rsidR="00D20342" w:rsidRDefault="00D20342">
      <w:r>
        <w:continuationSeparator/>
      </w:r>
    </w:p>
    <w:p w14:paraId="7D5C1129" w14:textId="77777777" w:rsidR="00D20342" w:rsidRDefault="00D203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GGothicE">
    <w:panose1 w:val="020B0909000000000000"/>
    <w:charset w:val="80"/>
    <w:family w:val="modern"/>
    <w:notTrueType/>
    <w:pitch w:val="fixed"/>
    <w:sig w:usb0="E00002FF" w:usb1="6AC7FDFB" w:usb2="00000012" w:usb3="00000000" w:csb0="000200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483AE" w14:textId="77777777" w:rsidR="00D20342" w:rsidRDefault="00D20342">
      <w:r>
        <w:separator/>
      </w:r>
    </w:p>
    <w:p w14:paraId="6D9C701E" w14:textId="77777777" w:rsidR="00D20342" w:rsidRDefault="00D20342"/>
  </w:footnote>
  <w:footnote w:type="continuationSeparator" w:id="0">
    <w:p w14:paraId="2831458A" w14:textId="77777777" w:rsidR="00D20342" w:rsidRDefault="00D20342">
      <w:r>
        <w:continuationSeparator/>
      </w:r>
    </w:p>
    <w:p w14:paraId="05457E3A" w14:textId="77777777" w:rsidR="00D20342" w:rsidRDefault="00D203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33"/>
    <w:rsid w:val="00000FBC"/>
    <w:rsid w:val="0000446F"/>
    <w:rsid w:val="00015E40"/>
    <w:rsid w:val="0002283C"/>
    <w:rsid w:val="00030ABE"/>
    <w:rsid w:val="00040BCD"/>
    <w:rsid w:val="00066508"/>
    <w:rsid w:val="000E323F"/>
    <w:rsid w:val="001014BE"/>
    <w:rsid w:val="00166713"/>
    <w:rsid w:val="001D6C3E"/>
    <w:rsid w:val="001F687E"/>
    <w:rsid w:val="00212E33"/>
    <w:rsid w:val="00235B11"/>
    <w:rsid w:val="0025339F"/>
    <w:rsid w:val="00281225"/>
    <w:rsid w:val="002D131D"/>
    <w:rsid w:val="002D3655"/>
    <w:rsid w:val="002D7337"/>
    <w:rsid w:val="002E396C"/>
    <w:rsid w:val="003046A4"/>
    <w:rsid w:val="003341A7"/>
    <w:rsid w:val="003662C5"/>
    <w:rsid w:val="00390389"/>
    <w:rsid w:val="003914FE"/>
    <w:rsid w:val="003947BF"/>
    <w:rsid w:val="003C403C"/>
    <w:rsid w:val="003D12E7"/>
    <w:rsid w:val="003D5048"/>
    <w:rsid w:val="003D6FE8"/>
    <w:rsid w:val="003E306F"/>
    <w:rsid w:val="003E6CE5"/>
    <w:rsid w:val="003E6FF0"/>
    <w:rsid w:val="00400501"/>
    <w:rsid w:val="00463A57"/>
    <w:rsid w:val="004A5D0E"/>
    <w:rsid w:val="004B3627"/>
    <w:rsid w:val="004C2DCD"/>
    <w:rsid w:val="004D20EB"/>
    <w:rsid w:val="00511C02"/>
    <w:rsid w:val="005253E1"/>
    <w:rsid w:val="00555695"/>
    <w:rsid w:val="00557F1D"/>
    <w:rsid w:val="00565BA2"/>
    <w:rsid w:val="005A5784"/>
    <w:rsid w:val="005D092D"/>
    <w:rsid w:val="005D11C7"/>
    <w:rsid w:val="005F6729"/>
    <w:rsid w:val="00617F6D"/>
    <w:rsid w:val="00620ADF"/>
    <w:rsid w:val="00633AA3"/>
    <w:rsid w:val="00684F18"/>
    <w:rsid w:val="006E10D7"/>
    <w:rsid w:val="006E2AFB"/>
    <w:rsid w:val="006E7532"/>
    <w:rsid w:val="00723DF4"/>
    <w:rsid w:val="00740864"/>
    <w:rsid w:val="0075739D"/>
    <w:rsid w:val="0076228C"/>
    <w:rsid w:val="007A3FAE"/>
    <w:rsid w:val="00810BB3"/>
    <w:rsid w:val="0081131E"/>
    <w:rsid w:val="00824EE1"/>
    <w:rsid w:val="008256B0"/>
    <w:rsid w:val="008469AC"/>
    <w:rsid w:val="0085099D"/>
    <w:rsid w:val="008535DF"/>
    <w:rsid w:val="00860936"/>
    <w:rsid w:val="008A4DB5"/>
    <w:rsid w:val="008B3CD3"/>
    <w:rsid w:val="00963310"/>
    <w:rsid w:val="00965308"/>
    <w:rsid w:val="00984FCE"/>
    <w:rsid w:val="00994433"/>
    <w:rsid w:val="009F58F1"/>
    <w:rsid w:val="00A051D3"/>
    <w:rsid w:val="00A261DD"/>
    <w:rsid w:val="00A32C8C"/>
    <w:rsid w:val="00A35E99"/>
    <w:rsid w:val="00A73CEC"/>
    <w:rsid w:val="00AE00A6"/>
    <w:rsid w:val="00AF02BC"/>
    <w:rsid w:val="00B433CC"/>
    <w:rsid w:val="00B5630D"/>
    <w:rsid w:val="00B60D08"/>
    <w:rsid w:val="00B82B34"/>
    <w:rsid w:val="00B96C91"/>
    <w:rsid w:val="00C07FC1"/>
    <w:rsid w:val="00C2287C"/>
    <w:rsid w:val="00C22A9E"/>
    <w:rsid w:val="00C23AB7"/>
    <w:rsid w:val="00C37780"/>
    <w:rsid w:val="00C45254"/>
    <w:rsid w:val="00C7131C"/>
    <w:rsid w:val="00C75391"/>
    <w:rsid w:val="00C97915"/>
    <w:rsid w:val="00CB0432"/>
    <w:rsid w:val="00CC59C1"/>
    <w:rsid w:val="00CD5AC0"/>
    <w:rsid w:val="00CF326B"/>
    <w:rsid w:val="00D20342"/>
    <w:rsid w:val="00D334E9"/>
    <w:rsid w:val="00D403A9"/>
    <w:rsid w:val="00D47C45"/>
    <w:rsid w:val="00D70EB1"/>
    <w:rsid w:val="00DD1073"/>
    <w:rsid w:val="00DD510E"/>
    <w:rsid w:val="00DE6916"/>
    <w:rsid w:val="00DF0356"/>
    <w:rsid w:val="00E03F4F"/>
    <w:rsid w:val="00E2518E"/>
    <w:rsid w:val="00E450E4"/>
    <w:rsid w:val="00E52576"/>
    <w:rsid w:val="00E54588"/>
    <w:rsid w:val="00E739CC"/>
    <w:rsid w:val="00E85B54"/>
    <w:rsid w:val="00EC5E26"/>
    <w:rsid w:val="00F20CFF"/>
    <w:rsid w:val="00F51D9C"/>
    <w:rsid w:val="00FE5AFE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FE5141"/>
  <w15:docId w15:val="{CF1CF580-2785-0348-BE0E-EA9DA553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9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E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E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E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3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-Accent11">
    <w:name w:val="List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2E33"/>
    <w:pPr>
      <w:pBdr>
        <w:bottom w:val="single" w:sz="8" w:space="4" w:color="549E39" w:themeColor="accent1"/>
      </w:pBdr>
      <w:spacing w:after="300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E33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33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12E33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E33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ListBullet">
    <w:name w:val="List Bullet"/>
    <w:basedOn w:val="Normal"/>
    <w:uiPriority w:val="31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33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549E39" w:themeColor="accent1"/>
        <w:insideH w:val="single" w:sz="6" w:space="0" w:color="549E39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3DED1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9E39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549E39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rsid w:val="00212E33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33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12E3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212E3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12E33"/>
    <w:rPr>
      <w:b/>
      <w:bCs/>
      <w:i/>
      <w:iCs/>
      <w:color w:val="549E39" w:themeColor="accent1"/>
    </w:rPr>
  </w:style>
  <w:style w:type="character" w:styleId="Strong">
    <w:name w:val="Strong"/>
    <w:basedOn w:val="DefaultParagraphFont"/>
    <w:uiPriority w:val="22"/>
    <w:qFormat/>
    <w:rsid w:val="00212E3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212E33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12E33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2E33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253E1"/>
    <w:rPr>
      <w:b/>
      <w:bCs/>
      <w:color w:val="549E39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E33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549E39" w:themeColor="accent1"/>
        <w:left w:val="single" w:sz="4" w:space="31" w:color="549E39" w:themeColor="accent1"/>
        <w:bottom w:val="single" w:sz="4" w:space="8" w:color="549E39" w:themeColor="accent1"/>
        <w:right w:val="single" w:sz="4" w:space="31" w:color="549E39" w:themeColor="accent1"/>
      </w:pBdr>
      <w:shd w:val="clear" w:color="auto" w:fill="549E39" w:themeFill="accent1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549E39" w:themeFill="accent1"/>
    </w:rPr>
  </w:style>
  <w:style w:type="paragraph" w:styleId="Quote">
    <w:name w:val="Quote"/>
    <w:basedOn w:val="Normal"/>
    <w:next w:val="Normal"/>
    <w:link w:val="QuoteChar"/>
    <w:uiPriority w:val="29"/>
    <w:qFormat/>
    <w:rsid w:val="00212E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2E33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33"/>
    <w:rPr>
      <w:b/>
      <w:bCs/>
      <w:i/>
      <w:iCs/>
      <w:color w:val="549E39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12E33"/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ListNumber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33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33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33"/>
    <w:rPr>
      <w:rFonts w:asciiTheme="majorHAnsi" w:eastAsiaTheme="majorEastAsia" w:hAnsiTheme="majorHAnsi" w:cstheme="majorBidi"/>
      <w:color w:val="294E1C" w:themeColor="accent1" w:themeShade="7F"/>
    </w:rPr>
  </w:style>
  <w:style w:type="paragraph" w:styleId="NoSpacing">
    <w:name w:val="No Spacing"/>
    <w:link w:val="NoSpacingChar"/>
    <w:uiPriority w:val="1"/>
    <w:qFormat/>
    <w:rsid w:val="00212E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2E3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12E33"/>
  </w:style>
  <w:style w:type="paragraph" w:customStyle="1" w:styleId="PersonalName">
    <w:name w:val="Personal Name"/>
    <w:basedOn w:val="Title"/>
    <w:rsid w:val="00212E33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5099D"/>
    <w:rPr>
      <w:color w:val="6B9F25" w:themeColor="hyperlink"/>
      <w:u w:val="single"/>
    </w:rPr>
  </w:style>
  <w:style w:type="character" w:customStyle="1" w:styleId="monospace">
    <w:name w:val="monospace"/>
    <w:basedOn w:val="DefaultParagraphFont"/>
    <w:uiPriority w:val="1"/>
    <w:qFormat/>
    <w:rsid w:val="00235B11"/>
    <w:rPr>
      <w:rFonts w:ascii="Andale Mono" w:hAnsi="Andale Mono"/>
      <w:b/>
      <w:bCs/>
      <w:color w:val="C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09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048"/>
    <w:rPr>
      <w:color w:val="BA6906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B3CD3"/>
  </w:style>
  <w:style w:type="paragraph" w:styleId="BalloonText">
    <w:name w:val="Balloon Text"/>
    <w:basedOn w:val="Normal"/>
    <w:link w:val="BalloonTextChar"/>
    <w:uiPriority w:val="99"/>
    <w:semiHidden/>
    <w:unhideWhenUsed/>
    <w:rsid w:val="008535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5DF"/>
    <w:rPr>
      <w:rFonts w:ascii="Lucida Grande" w:eastAsia="Times New Roman" w:hAnsi="Lucida Grande" w:cs="Times New Roman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535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5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5D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5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5DF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0E3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228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45254"/>
    <w:pPr>
      <w:spacing w:before="100" w:beforeAutospacing="1" w:after="100" w:afterAutospacing="1"/>
    </w:pPr>
  </w:style>
  <w:style w:type="character" w:customStyle="1" w:styleId="site-footer-owner">
    <w:name w:val="site-footer-owner"/>
    <w:basedOn w:val="DefaultParagraphFont"/>
    <w:rsid w:val="00C45254"/>
  </w:style>
  <w:style w:type="character" w:customStyle="1" w:styleId="site-footer-credits">
    <w:name w:val="site-footer-credits"/>
    <w:basedOn w:val="DefaultParagraphFont"/>
    <w:rsid w:val="00C4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jolnir/Library/Containers/com.microsoft.Word/Data/Library/Application%20Support/Microsoft/Office/16.0/DTS/en-US%7bEF1E081B-CB0C-E646-A638-E2B4C055CF34%7d/%7bA4FB7695-EBD7-2C49-A8AA-D2AB9333FE0C%7dtf10002076.dotx" TargetMode="External"/></Relationships>
</file>

<file path=word/theme/theme1.xml><?xml version="1.0" encoding="utf-8"?>
<a:theme xmlns:a="http://schemas.openxmlformats.org/drawingml/2006/main" name="Parcel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Parcel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8ABF65-C93C-E148-9786-7B2C2996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{A4FB7695-EBD7-2C49-A8AA-D2AB9333FE0C}tf10002076.dotx</Template>
  <TotalTime>27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Smith</dc:creator>
  <cp:keywords/>
  <dc:description/>
  <cp:lastModifiedBy>Jennifer Smith</cp:lastModifiedBy>
  <cp:revision>5</cp:revision>
  <dcterms:created xsi:type="dcterms:W3CDTF">2020-03-07T04:02:00Z</dcterms:created>
  <dcterms:modified xsi:type="dcterms:W3CDTF">2020-03-11T04:31:00Z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