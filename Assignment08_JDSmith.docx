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B1FBA0" w14:textId="77777777" w:rsidR="00212E33" w:rsidRDefault="00463A57" w:rsidP="00463A57">
      <w:pPr>
        <w:pStyle w:val="NoSpacing"/>
      </w:pPr>
      <w:r>
        <w:t>Jennifer D. Smith</w:t>
      </w:r>
    </w:p>
    <w:p w14:paraId="38E53C9A" w14:textId="42EE688B" w:rsidR="006E7532" w:rsidRDefault="00C45254" w:rsidP="00463A57">
      <w:pPr>
        <w:pStyle w:val="NoSpacing"/>
      </w:pPr>
      <w:r>
        <w:t xml:space="preserve">March </w:t>
      </w:r>
      <w:r w:rsidR="00684F18">
        <w:t>1</w:t>
      </w:r>
      <w:r w:rsidR="00B92542">
        <w:t>5</w:t>
      </w:r>
      <w:r w:rsidR="00B96C91">
        <w:t>, 2020</w:t>
      </w:r>
    </w:p>
    <w:p w14:paraId="311CAD77" w14:textId="31DE8B68" w:rsidR="00463A57" w:rsidRDefault="00A051D3" w:rsidP="00463A57">
      <w:pPr>
        <w:pStyle w:val="NoSpacing"/>
      </w:pPr>
      <w:r>
        <w:t>Foundations of Programming:</w:t>
      </w:r>
      <w:r w:rsidR="00463A57">
        <w:t xml:space="preserve"> Python</w:t>
      </w:r>
    </w:p>
    <w:p w14:paraId="4DD6F577" w14:textId="6733468D" w:rsidR="00463A57" w:rsidRDefault="00463A57" w:rsidP="00463A57">
      <w:pPr>
        <w:pStyle w:val="NoSpacing"/>
      </w:pPr>
      <w:r>
        <w:t>Assignment 0</w:t>
      </w:r>
      <w:r w:rsidR="00684F18">
        <w:t>8</w:t>
      </w:r>
    </w:p>
    <w:p w14:paraId="002320C6" w14:textId="3A520C03" w:rsidR="00C45254" w:rsidRPr="00C45254" w:rsidRDefault="00C45254" w:rsidP="00D027BA">
      <w:pPr>
        <w:spacing w:before="0" w:after="0"/>
      </w:pPr>
      <w:r>
        <w:t xml:space="preserve">GitHub: </w:t>
      </w:r>
      <w:hyperlink r:id="rId8" w:history="1">
        <w:r w:rsidR="00D027BA">
          <w:rPr>
            <w:rStyle w:val="Hyperlink"/>
          </w:rPr>
          <w:t>https://github.com/greeneyedsoandso/IntroToProg-Python-Mod08</w:t>
        </w:r>
      </w:hyperlink>
    </w:p>
    <w:p w14:paraId="3688C477" w14:textId="7F66ED36" w:rsidR="00C45254" w:rsidRPr="00C45254" w:rsidRDefault="00C45254" w:rsidP="00D027BA">
      <w:pPr>
        <w:spacing w:before="0" w:after="0"/>
      </w:pPr>
      <w:r>
        <w:t>GitHub Page:</w:t>
      </w:r>
      <w:r w:rsidR="00684F18" w:rsidRPr="00C45254">
        <w:t xml:space="preserve"> </w:t>
      </w:r>
      <w:hyperlink r:id="rId9" w:history="1">
        <w:r w:rsidR="00D027BA">
          <w:rPr>
            <w:rStyle w:val="Hyperlink"/>
          </w:rPr>
          <w:t>https://greeneyedsoandso.github.io/IntroToProg-Python-Mod08/</w:t>
        </w:r>
      </w:hyperlink>
    </w:p>
    <w:p w14:paraId="3E71F9A6" w14:textId="77777777" w:rsidR="00F46006" w:rsidRDefault="00F46006" w:rsidP="00F46006">
      <w:pPr>
        <w:pStyle w:val="Title"/>
      </w:pPr>
      <w:r>
        <w:t>Using Objects with Classes</w:t>
      </w:r>
    </w:p>
    <w:p w14:paraId="35832481" w14:textId="77777777" w:rsidR="00F46006" w:rsidRDefault="00F46006" w:rsidP="00F46006">
      <w:pPr>
        <w:pStyle w:val="Heading1"/>
      </w:pPr>
      <w:r>
        <w:t>Introduction</w:t>
      </w:r>
    </w:p>
    <w:p w14:paraId="031C427B" w14:textId="77777777" w:rsidR="00F46006" w:rsidRDefault="00F46006" w:rsidP="00F46006">
      <w:r>
        <w:t>In this module, we built on what we learned previously about classes and started to create objects from classes. At first objects seem like a lot of lines of code to do things we already know. But they are a powerful way to separate concerns and make future changes less painful.</w:t>
      </w:r>
    </w:p>
    <w:p w14:paraId="6E2F2573" w14:textId="77777777" w:rsidR="00F46006" w:rsidRPr="00F46006" w:rsidRDefault="00F46006" w:rsidP="00F46006">
      <w:pPr>
        <w:pStyle w:val="Heading3"/>
      </w:pPr>
      <w:r w:rsidRPr="00F46006">
        <w:t>False starts</w:t>
      </w:r>
    </w:p>
    <w:p w14:paraId="5A4E4F96" w14:textId="1E0A93F3" w:rsidR="00F46006" w:rsidRDefault="00F46006" w:rsidP="00F46006">
      <w:r>
        <w:t>This was a very difficult concept for me. I could see the various pieces but really wasn’t understanding how they fit together, and more importantly why.</w:t>
      </w:r>
      <w:r w:rsidR="00B92542">
        <w:t xml:space="preserve"> </w:t>
      </w:r>
      <w:r>
        <w:t>I restarted this project three or four times and had trouble even after watching the module review video. Ultimately, the way I was able to move forward was to start out by ignoring the objects part of the rubric, and then refactor to work the objects in.</w:t>
      </w:r>
    </w:p>
    <w:p w14:paraId="095001B7" w14:textId="77777777" w:rsidR="00F46006" w:rsidRPr="00F46006" w:rsidRDefault="00F46006" w:rsidP="00F46006">
      <w:pPr>
        <w:pStyle w:val="Heading3"/>
      </w:pPr>
      <w:r w:rsidRPr="00F46006">
        <w:t>Refactoring for objects</w:t>
      </w:r>
    </w:p>
    <w:p w14:paraId="0E9B9360" w14:textId="77777777" w:rsidR="00B92542" w:rsidRDefault="00F46006" w:rsidP="00B92542">
      <w:r w:rsidRPr="00B92542">
        <w:t xml:space="preserve">First, using the starter file, I got the desired functionality working without the objects. These were all tasks we had done before––read file, add items, review items, write file, a simple menu. I stored the product and price in a variable (Figure 1). </w:t>
      </w:r>
    </w:p>
    <w:p w14:paraId="16DAA546" w14:textId="63510A86" w:rsidR="00B92542" w:rsidRDefault="00F46006" w:rsidP="00B92542">
      <w:pPr>
        <w:pStyle w:val="Caption"/>
      </w:pPr>
      <w:r>
        <w:rPr>
          <w:rFonts w:ascii="Helvetica" w:hAnsi="Helvetica"/>
          <w:color w:val="24292E"/>
        </w:rPr>
        <w:fldChar w:fldCharType="begin"/>
      </w:r>
      <w:r>
        <w:rPr>
          <w:rFonts w:ascii="Helvetica" w:hAnsi="Helvetica"/>
          <w:color w:val="24292E"/>
        </w:rPr>
        <w:instrText xml:space="preserve"> INCLUDEPICTURE "https://greeneyedsoandso.github.io/IntroToProg-Python-Mod08/2020-03-14_10.08.38PM.png" \* MERGEFORMATINET </w:instrText>
      </w:r>
      <w:r>
        <w:rPr>
          <w:rFonts w:ascii="Helvetica" w:hAnsi="Helvetica"/>
          <w:color w:val="24292E"/>
        </w:rPr>
        <w:fldChar w:fldCharType="separate"/>
      </w:r>
      <w:r>
        <w:rPr>
          <w:rFonts w:ascii="Helvetica" w:hAnsi="Helvetica"/>
          <w:noProof/>
          <w:color w:val="24292E"/>
        </w:rPr>
        <w:drawing>
          <wp:inline distT="0" distB="0" distL="0" distR="0" wp14:anchorId="3C5D9757" wp14:editId="6D83AB1C">
            <wp:extent cx="6858000" cy="4179570"/>
            <wp:effectExtent l="0" t="0" r="0" b="0"/>
            <wp:docPr id="16" name="Picture 16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24292E"/>
        </w:rPr>
        <w:fldChar w:fldCharType="end"/>
      </w:r>
      <w:r w:rsidRPr="00F46006">
        <w:t xml:space="preserve"> </w:t>
      </w:r>
      <w:r w:rsidR="00B92542">
        <w:t>Figure 1</w:t>
      </w:r>
      <w:r w:rsidR="00B92542">
        <w:t xml:space="preserve"> Using functions and classes, but not Class objects</w:t>
      </w:r>
    </w:p>
    <w:p w14:paraId="78B20513" w14:textId="77777777" w:rsidR="00B92542" w:rsidRDefault="00F46006" w:rsidP="00F46006">
      <w:r w:rsidRPr="00F46006">
        <w:lastRenderedPageBreak/>
        <w:t>For example, in the</w:t>
      </w:r>
      <w:r w:rsidRPr="00F46006">
        <w:t xml:space="preserve"> </w:t>
      </w:r>
      <w:proofErr w:type="spellStart"/>
      <w:r w:rsidRPr="00F46006">
        <w:rPr>
          <w:rStyle w:val="monospace"/>
        </w:rPr>
        <w:t>FileProcessor</w:t>
      </w:r>
      <w:proofErr w:type="spellEnd"/>
      <w:r w:rsidRPr="00F46006">
        <w:t xml:space="preserve"> </w:t>
      </w:r>
      <w:r w:rsidRPr="00F46006">
        <w:t>class, I was reading out lists from the file (Figure</w:t>
      </w:r>
      <w:r w:rsidRPr="00F46006">
        <w:t xml:space="preserve"> 2). </w:t>
      </w:r>
    </w:p>
    <w:p w14:paraId="32E7D47B" w14:textId="77777777" w:rsidR="00B92542" w:rsidRDefault="00F46006" w:rsidP="00F46006">
      <w:r w:rsidRPr="00F46006">
        <w:fldChar w:fldCharType="begin"/>
      </w:r>
      <w:r w:rsidRPr="00F46006">
        <w:instrText xml:space="preserve"> INCLUDEPICTURE "https://greeneyedsoandso.github.io/IntroToProg-Python-Mod08/2020-03-14_10.14.21PM.png" \* MERGEFORMATINET </w:instrText>
      </w:r>
      <w:r w:rsidRPr="00F46006">
        <w:fldChar w:fldCharType="separate"/>
      </w:r>
      <w:r w:rsidRPr="00F46006">
        <w:drawing>
          <wp:inline distT="0" distB="0" distL="0" distR="0" wp14:anchorId="0D787133" wp14:editId="609B7A95">
            <wp:extent cx="6858000" cy="2929255"/>
            <wp:effectExtent l="0" t="0" r="0" b="4445"/>
            <wp:docPr id="15" name="Picture 15" descr="Fig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62F1824B" w14:textId="7D5891B1" w:rsidR="00B92542" w:rsidRDefault="00B92542" w:rsidP="00B92542">
      <w:pPr>
        <w:pStyle w:val="Caption"/>
      </w:pPr>
      <w:r>
        <w:t xml:space="preserve">Figure </w:t>
      </w:r>
      <w:r>
        <w:t>2 Making list rows</w:t>
      </w:r>
    </w:p>
    <w:p w14:paraId="2052A39B" w14:textId="7C8DB158" w:rsidR="00B92542" w:rsidRDefault="00F46006" w:rsidP="00F46006">
      <w:r w:rsidRPr="00F46006">
        <w:t>This was the first place I wanted to start using the</w:t>
      </w:r>
      <w:r>
        <w:t xml:space="preserve"> </w:t>
      </w:r>
      <w:r w:rsidRPr="00F46006">
        <w:rPr>
          <w:rStyle w:val="monospace"/>
        </w:rPr>
        <w:t>Product</w:t>
      </w:r>
      <w:r>
        <w:t xml:space="preserve"> </w:t>
      </w:r>
      <w:r w:rsidRPr="00F46006">
        <w:t>class, so I filled in the</w:t>
      </w:r>
      <w:r>
        <w:t xml:space="preserve"> </w:t>
      </w:r>
      <w:r w:rsidRPr="00F46006">
        <w:rPr>
          <w:rStyle w:val="monospace"/>
        </w:rPr>
        <w:t>__</w:t>
      </w:r>
      <w:proofErr w:type="spellStart"/>
      <w:r w:rsidRPr="00F46006">
        <w:rPr>
          <w:rStyle w:val="monospace"/>
        </w:rPr>
        <w:t>init</w:t>
      </w:r>
      <w:proofErr w:type="spellEnd"/>
      <w:r w:rsidRPr="00F46006">
        <w:rPr>
          <w:rStyle w:val="monospace"/>
        </w:rPr>
        <w:t>__</w:t>
      </w:r>
      <w:r>
        <w:t xml:space="preserve"> </w:t>
      </w:r>
      <w:r w:rsidRPr="00F46006">
        <w:t>and</w:t>
      </w:r>
      <w:r>
        <w:t xml:space="preserve"> </w:t>
      </w:r>
      <w:r w:rsidRPr="00F46006">
        <w:rPr>
          <w:rStyle w:val="monospace"/>
        </w:rPr>
        <w:t>__str__</w:t>
      </w:r>
      <w:r>
        <w:t xml:space="preserve"> </w:t>
      </w:r>
      <w:r w:rsidRPr="00F46006">
        <w:t>methods (Figure 3). Now I could start using objects to store and manipulate</w:t>
      </w:r>
      <w:r w:rsidR="00B92542">
        <w:t xml:space="preserve"> </w:t>
      </w:r>
      <w:r w:rsidRPr="00F46006">
        <w:t>data.</w:t>
      </w:r>
      <w:r w:rsidR="00B92542" w:rsidRPr="00B92542">
        <w:t xml:space="preserve"> </w:t>
      </w:r>
      <w:r w:rsidR="00B92542" w:rsidRPr="00F46006">
        <w:fldChar w:fldCharType="begin"/>
      </w:r>
      <w:r w:rsidR="00B92542" w:rsidRPr="00F46006">
        <w:instrText xml:space="preserve"> INCLUDEPICTURE "https://greeneyedsoandso.github.io/IntroToProg-Python-Mod08/2020-03-15_1.14.35PM.png" \* MERGEFORMATINET </w:instrText>
      </w:r>
      <w:r w:rsidR="00B92542" w:rsidRPr="00F46006">
        <w:fldChar w:fldCharType="separate"/>
      </w:r>
      <w:r w:rsidR="00B92542" w:rsidRPr="00F46006">
        <w:drawing>
          <wp:inline distT="0" distB="0" distL="0" distR="0" wp14:anchorId="34792AE6" wp14:editId="276F86A8">
            <wp:extent cx="6858000" cy="1423670"/>
            <wp:effectExtent l="0" t="0" r="0" b="0"/>
            <wp:docPr id="14" name="Picture 14" descr="Fig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542" w:rsidRPr="00F46006">
        <w:fldChar w:fldCharType="end"/>
      </w:r>
      <w:r w:rsidR="00B92542">
        <w:t xml:space="preserve"> </w:t>
      </w:r>
    </w:p>
    <w:p w14:paraId="4D513CAC" w14:textId="2DFDB41E" w:rsidR="00B92542" w:rsidRDefault="00B92542" w:rsidP="00B92542">
      <w:pPr>
        <w:pStyle w:val="Caption"/>
      </w:pPr>
      <w:r>
        <w:t xml:space="preserve">Figure </w:t>
      </w:r>
      <w:r>
        <w:t>3 Setting up methods</w:t>
      </w:r>
    </w:p>
    <w:p w14:paraId="38533C54" w14:textId="77777777" w:rsidR="00B92542" w:rsidRDefault="00F46006" w:rsidP="00B92542">
      <w:r w:rsidRPr="00B92542">
        <w:t xml:space="preserve">In the new version of </w:t>
      </w:r>
      <w:proofErr w:type="spellStart"/>
      <w:r w:rsidRPr="00B92542">
        <w:rPr>
          <w:rStyle w:val="monospace"/>
        </w:rPr>
        <w:t>FileProcessor.read_data_from_file</w:t>
      </w:r>
      <w:proofErr w:type="spellEnd"/>
      <w:r w:rsidRPr="00B92542">
        <w:t xml:space="preserve">, I could eliminate the </w:t>
      </w:r>
      <w:proofErr w:type="spellStart"/>
      <w:r w:rsidRPr="00B92542">
        <w:rPr>
          <w:rStyle w:val="monospace"/>
        </w:rPr>
        <w:t>list_row</w:t>
      </w:r>
      <w:proofErr w:type="spellEnd"/>
      <w:r w:rsidRPr="00B92542">
        <w:t xml:space="preserve"> variable and replace it with a Product object (Figure 4). </w:t>
      </w:r>
    </w:p>
    <w:p w14:paraId="7DE9914D" w14:textId="1782BA4B" w:rsidR="00B92542" w:rsidRDefault="00F46006" w:rsidP="00B92542">
      <w:pPr>
        <w:pStyle w:val="Caption"/>
      </w:pPr>
      <w:r w:rsidRPr="00F46006">
        <w:fldChar w:fldCharType="begin"/>
      </w:r>
      <w:r w:rsidRPr="00F46006">
        <w:instrText xml:space="preserve"> INCLUDEPICTURE "https://greeneyedsoandso.github.io/IntroToProg-Python-Mod08/2020-03-14_10.33.58PM.png" \* MERGEFORMATINET </w:instrText>
      </w:r>
      <w:r w:rsidRPr="00F46006">
        <w:fldChar w:fldCharType="separate"/>
      </w:r>
      <w:r w:rsidRPr="00F46006">
        <w:drawing>
          <wp:inline distT="0" distB="0" distL="0" distR="0" wp14:anchorId="564829D3" wp14:editId="29795DDE">
            <wp:extent cx="6858000" cy="2675890"/>
            <wp:effectExtent l="0" t="0" r="0" b="3810"/>
            <wp:docPr id="13" name="Picture 13" descr="Fig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  <w:r w:rsidR="00B92542" w:rsidRPr="00B92542">
        <w:t xml:space="preserve"> </w:t>
      </w:r>
      <w:r w:rsidR="00B92542">
        <w:t xml:space="preserve">Figure </w:t>
      </w:r>
      <w:r w:rsidR="00B92542">
        <w:t>4 Adding the Product class into the function</w:t>
      </w:r>
    </w:p>
    <w:p w14:paraId="01A12407" w14:textId="77777777" w:rsidR="00D027BA" w:rsidRDefault="00D027BA" w:rsidP="00F46006"/>
    <w:p w14:paraId="7A2D4072" w14:textId="350E535F" w:rsidR="00D027BA" w:rsidRDefault="00F46006" w:rsidP="00F46006">
      <w:r w:rsidRPr="00F46006">
        <w:lastRenderedPageBreak/>
        <w:t>The next area to simplify was</w:t>
      </w:r>
      <w:r>
        <w:t xml:space="preserve"> </w:t>
      </w:r>
      <w:proofErr w:type="spellStart"/>
      <w:r w:rsidRPr="00F46006">
        <w:rPr>
          <w:rStyle w:val="monospace"/>
        </w:rPr>
        <w:t>IO.print_current_products_in_list</w:t>
      </w:r>
      <w:proofErr w:type="spellEnd"/>
      <w:r>
        <w:t xml:space="preserve"> </w:t>
      </w:r>
      <w:r w:rsidRPr="00F46006">
        <w:t>(Figure</w:t>
      </w:r>
      <w:r>
        <w:t xml:space="preserve"> </w:t>
      </w:r>
      <w:r w:rsidRPr="00F46006">
        <w:t>5).</w:t>
      </w:r>
      <w:r w:rsidRPr="00F46006">
        <w:t xml:space="preserve"> </w:t>
      </w:r>
    </w:p>
    <w:p w14:paraId="28CC95AF" w14:textId="7C7A481B" w:rsidR="00B92542" w:rsidRDefault="00F46006" w:rsidP="00F46006">
      <w:r w:rsidRPr="00F46006">
        <w:fldChar w:fldCharType="begin"/>
      </w:r>
      <w:r w:rsidRPr="00F46006">
        <w:instrText xml:space="preserve"> INCLUDEPICTURE "https://greeneyedsoandso.github.io/IntroToProg-Python-Mod08/2020-03-14_10.37.29PM.png" \* MERGEFORMATINET </w:instrText>
      </w:r>
      <w:r w:rsidRPr="00F46006">
        <w:fldChar w:fldCharType="separate"/>
      </w:r>
      <w:r w:rsidRPr="00F46006">
        <w:drawing>
          <wp:inline distT="0" distB="0" distL="0" distR="0" wp14:anchorId="2C3ED16B" wp14:editId="00F4B4F7">
            <wp:extent cx="6858000" cy="2208530"/>
            <wp:effectExtent l="0" t="0" r="0" b="1270"/>
            <wp:docPr id="12" name="Picture 12" descr="Fig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4B971D09" w14:textId="05A73885" w:rsidR="00B92542" w:rsidRDefault="00B92542" w:rsidP="00B92542">
      <w:pPr>
        <w:pStyle w:val="Caption"/>
      </w:pPr>
      <w:r>
        <w:t xml:space="preserve">Figure </w:t>
      </w:r>
      <w:r>
        <w:t>5 A very detailed string for presentation</w:t>
      </w:r>
    </w:p>
    <w:p w14:paraId="16E75B7F" w14:textId="77777777" w:rsidR="00D027BA" w:rsidRDefault="00F46006" w:rsidP="00F46006">
      <w:r w:rsidRPr="00F46006">
        <w:t>Now that my rows were</w:t>
      </w:r>
      <w:r>
        <w:t xml:space="preserve"> </w:t>
      </w:r>
      <w:r w:rsidRPr="00F46006">
        <w:rPr>
          <w:rStyle w:val="monospace"/>
        </w:rPr>
        <w:t>Product</w:t>
      </w:r>
      <w:r>
        <w:t xml:space="preserve"> </w:t>
      </w:r>
      <w:r w:rsidRPr="00F46006">
        <w:t>objects, the print statement could be very simple (Figure 6). (More on that later.)</w:t>
      </w:r>
    </w:p>
    <w:p w14:paraId="1883E837" w14:textId="1DEFE315" w:rsidR="00B92542" w:rsidRDefault="00F46006" w:rsidP="00F46006">
      <w:r w:rsidRPr="00F46006">
        <w:fldChar w:fldCharType="begin"/>
      </w:r>
      <w:r w:rsidRPr="00F46006">
        <w:instrText xml:space="preserve"> INCLUDEPICTURE "https://greeneyedsoandso.github.io/IntroToProg-Python-Mod08/2020-03-14_10.50.59PM.png" \* MERGEFORMATINET </w:instrText>
      </w:r>
      <w:r w:rsidRPr="00F46006">
        <w:fldChar w:fldCharType="separate"/>
      </w:r>
      <w:r w:rsidRPr="00F46006">
        <w:drawing>
          <wp:inline distT="0" distB="0" distL="0" distR="0" wp14:anchorId="5B45EAE7" wp14:editId="6B3BEB60">
            <wp:extent cx="6858000" cy="2094230"/>
            <wp:effectExtent l="0" t="0" r="0" b="1270"/>
            <wp:docPr id="11" name="Picture 11" descr="Fig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g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1770527C" w14:textId="17D5BBC1" w:rsidR="00B92542" w:rsidRDefault="00B92542" w:rsidP="00B92542">
      <w:pPr>
        <w:pStyle w:val="Caption"/>
      </w:pPr>
      <w:r>
        <w:t xml:space="preserve">Figure </w:t>
      </w:r>
      <w:r>
        <w:t>6 Just the rows</w:t>
      </w:r>
    </w:p>
    <w:p w14:paraId="5E437C9A" w14:textId="77777777" w:rsidR="00D027BA" w:rsidRDefault="00F46006" w:rsidP="00F46006">
      <w:proofErr w:type="spellStart"/>
      <w:proofErr w:type="gramStart"/>
      <w:r w:rsidRPr="00F46006">
        <w:rPr>
          <w:rStyle w:val="monospace"/>
        </w:rPr>
        <w:t>IO.input</w:t>
      </w:r>
      <w:proofErr w:type="gramEnd"/>
      <w:r w:rsidRPr="00F46006">
        <w:rPr>
          <w:rStyle w:val="monospace"/>
        </w:rPr>
        <w:t>_new_product_and_price</w:t>
      </w:r>
      <w:proofErr w:type="spellEnd"/>
      <w:r>
        <w:t xml:space="preserve"> </w:t>
      </w:r>
      <w:r w:rsidRPr="00F46006">
        <w:t>got simpler as well (Figure</w:t>
      </w:r>
      <w:r>
        <w:t xml:space="preserve"> </w:t>
      </w:r>
      <w:r w:rsidRPr="00F46006">
        <w:t>7).</w:t>
      </w:r>
      <w:r w:rsidRPr="00F46006">
        <w:t xml:space="preserve"> </w:t>
      </w:r>
    </w:p>
    <w:p w14:paraId="1E863239" w14:textId="44ADE553" w:rsidR="00B92542" w:rsidRDefault="00F46006" w:rsidP="00F46006">
      <w:r w:rsidRPr="00F46006">
        <w:fldChar w:fldCharType="begin"/>
      </w:r>
      <w:r w:rsidRPr="00F46006">
        <w:instrText xml:space="preserve"> INCLUDEPICTURE "https://greeneyedsoandso.github.io/IntroToProg-Python-Mod08/%202020-03-14_11.39.40PM.png" \* MERGEFORMATINET </w:instrText>
      </w:r>
      <w:r w:rsidRPr="00F46006">
        <w:fldChar w:fldCharType="separate"/>
      </w:r>
      <w:r w:rsidRPr="00F46006">
        <w:drawing>
          <wp:inline distT="0" distB="0" distL="0" distR="0" wp14:anchorId="75F8A22F" wp14:editId="5E72CECC">
            <wp:extent cx="6858000" cy="2236470"/>
            <wp:effectExtent l="0" t="0" r="0" b="0"/>
            <wp:docPr id="10" name="Picture 10" descr="Fig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1D41669D" w14:textId="5798F748" w:rsidR="00B92542" w:rsidRDefault="00B92542" w:rsidP="00B92542">
      <w:pPr>
        <w:pStyle w:val="Caption"/>
      </w:pPr>
      <w:r>
        <w:t xml:space="preserve">Figure </w:t>
      </w:r>
      <w:r>
        <w:t>7 Now with fewer variables</w:t>
      </w:r>
    </w:p>
    <w:p w14:paraId="3AD0289A" w14:textId="77777777" w:rsidR="00D027BA" w:rsidRDefault="00D027BA" w:rsidP="00F46006"/>
    <w:p w14:paraId="7CC28FB1" w14:textId="77777777" w:rsidR="00D027BA" w:rsidRDefault="00D027BA" w:rsidP="00F46006"/>
    <w:p w14:paraId="270AF8E4" w14:textId="5EB26466" w:rsidR="00D027BA" w:rsidRDefault="00F46006" w:rsidP="00F46006">
      <w:r w:rsidRPr="00F46006">
        <w:lastRenderedPageBreak/>
        <w:t xml:space="preserve">And that made menu </w:t>
      </w:r>
      <w:r>
        <w:t>option</w:t>
      </w:r>
      <w:r w:rsidRPr="00F46006">
        <w:t xml:space="preserve"> </w:t>
      </w:r>
      <w:r>
        <w:t>2</w:t>
      </w:r>
      <w:r w:rsidRPr="00F46006">
        <w:t xml:space="preserve"> half as long (Figure 8). (I was getting an error at this stage, which I later fixed when I added exception handling.)</w:t>
      </w:r>
      <w:r w:rsidRPr="00F46006">
        <w:t xml:space="preserve"> </w:t>
      </w:r>
    </w:p>
    <w:p w14:paraId="32645D13" w14:textId="5E100133" w:rsidR="00B92542" w:rsidRDefault="00F46006" w:rsidP="00F46006">
      <w:r w:rsidRPr="00F46006">
        <w:fldChar w:fldCharType="begin"/>
      </w:r>
      <w:r w:rsidRPr="00F46006">
        <w:instrText xml:space="preserve"> INCLUDEPICTURE "https://greeneyedsoandso.github.io/IntroToProg-Python-Mod08/%202020-03-14_11.00.34PM.png" \* MERGEFORMATINET </w:instrText>
      </w:r>
      <w:r w:rsidRPr="00F46006">
        <w:fldChar w:fldCharType="separate"/>
      </w:r>
      <w:r w:rsidRPr="00F46006">
        <w:drawing>
          <wp:inline distT="0" distB="0" distL="0" distR="0" wp14:anchorId="70C9B4D7" wp14:editId="052B91E6">
            <wp:extent cx="6858000" cy="801370"/>
            <wp:effectExtent l="0" t="0" r="0" b="0"/>
            <wp:docPr id="9" name="Picture 9" descr="Fig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ig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4F536842" w14:textId="202F1AB7" w:rsidR="00B92542" w:rsidRDefault="00B92542" w:rsidP="00B92542">
      <w:pPr>
        <w:pStyle w:val="Caption"/>
      </w:pPr>
      <w:r>
        <w:t xml:space="preserve">Figure </w:t>
      </w:r>
      <w:r>
        <w:t>8 Simplification thanks to objects</w:t>
      </w:r>
    </w:p>
    <w:p w14:paraId="40DF053E" w14:textId="77777777" w:rsidR="00D027BA" w:rsidRDefault="00F46006" w:rsidP="00F46006">
      <w:r w:rsidRPr="00F46006">
        <w:t>After all that simplification, menu option 1 to review data didn’t look as good as it used to. I lost all my spacing and formatting with the dollar sign. And I definitely didn’t want that formatting cruft back in my nice csv data file. So</w:t>
      </w:r>
      <w:r>
        <w:t>,</w:t>
      </w:r>
      <w:r w:rsidRPr="00F46006">
        <w:t xml:space="preserve"> I decided to try adding a method to make things pretty for display (Figure 9).</w:t>
      </w:r>
    </w:p>
    <w:p w14:paraId="49FA6F7B" w14:textId="004A63B0" w:rsidR="00B92542" w:rsidRDefault="00F46006" w:rsidP="00F46006">
      <w:r w:rsidRPr="00F46006">
        <w:t xml:space="preserve"> </w:t>
      </w:r>
      <w:r w:rsidRPr="00F46006">
        <w:fldChar w:fldCharType="begin"/>
      </w:r>
      <w:r w:rsidRPr="00F46006">
        <w:instrText xml:space="preserve"> INCLUDEPICTURE "https://greeneyedsoandso.github.io/IntroToProg-Python-Mod08/%202020-03-14_11.55.33PM.png" \* MERGEFORMATINET </w:instrText>
      </w:r>
      <w:r w:rsidRPr="00F46006">
        <w:fldChar w:fldCharType="separate"/>
      </w:r>
      <w:r w:rsidRPr="00F46006">
        <w:drawing>
          <wp:inline distT="0" distB="0" distL="0" distR="0" wp14:anchorId="1F253D8C" wp14:editId="72B6DF80">
            <wp:extent cx="6858000" cy="481330"/>
            <wp:effectExtent l="0" t="0" r="0" b="1270"/>
            <wp:docPr id="8" name="Picture 8" descr="Fig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g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2793A198" w14:textId="37E2D41F" w:rsidR="00B92542" w:rsidRDefault="00B92542" w:rsidP="00B92542">
      <w:pPr>
        <w:pStyle w:val="Caption"/>
      </w:pPr>
      <w:r>
        <w:t xml:space="preserve">Figure </w:t>
      </w:r>
      <w:r>
        <w:t>9 The pretty printing method</w:t>
      </w:r>
    </w:p>
    <w:p w14:paraId="0DBF8009" w14:textId="77777777" w:rsidR="00D027BA" w:rsidRDefault="00F46006" w:rsidP="00F46006">
      <w:r w:rsidRPr="00F46006">
        <w:t>While I’m not sure that’s a perfect separation of concerns, I’m pleased with how it satisfied my desire for human-readable text and machine-readable data (Figure 10).</w:t>
      </w:r>
      <w:r w:rsidRPr="00F46006">
        <w:t xml:space="preserve"> </w:t>
      </w:r>
    </w:p>
    <w:p w14:paraId="6DCD183A" w14:textId="46D8FF1B" w:rsidR="00B92542" w:rsidRDefault="00F46006" w:rsidP="00F46006">
      <w:r w:rsidRPr="00F46006">
        <w:fldChar w:fldCharType="begin"/>
      </w:r>
      <w:r w:rsidRPr="00F46006">
        <w:instrText xml:space="preserve"> INCLUDEPICTURE "https://greeneyedsoandso.github.io/IntroToProg-Python-Mod08/%202020-03-14_11.55.08PM.png" \* MERGEFORMATINET </w:instrText>
      </w:r>
      <w:r w:rsidRPr="00F46006">
        <w:fldChar w:fldCharType="separate"/>
      </w:r>
      <w:r w:rsidRPr="00F46006">
        <w:drawing>
          <wp:inline distT="0" distB="0" distL="0" distR="0" wp14:anchorId="2DBEFB35" wp14:editId="12B7DC80">
            <wp:extent cx="6858000" cy="2371090"/>
            <wp:effectExtent l="0" t="0" r="0" b="3810"/>
            <wp:docPr id="7" name="Picture 7" descr="Fig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g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702755A4" w14:textId="2A400236" w:rsidR="00B92542" w:rsidRDefault="00B92542" w:rsidP="00B92542">
      <w:pPr>
        <w:pStyle w:val="Caption"/>
      </w:pPr>
      <w:r>
        <w:t>Figure 1</w:t>
      </w:r>
      <w:r>
        <w:t>0 Printing rows, the pretty way</w:t>
      </w:r>
    </w:p>
    <w:p w14:paraId="75954334" w14:textId="77777777" w:rsidR="00B92542" w:rsidRDefault="00F46006" w:rsidP="00F46006">
      <w:r w:rsidRPr="00F46006">
        <w:t>Once everything seemed to be working, I reviewed the getter/setter properties––I had created them in early attempts but because I wasn’t using the class successfully, I wasn’t able to get the exceptions to fire. With the class working properly, it was time to set up some validation (Figure 11).</w:t>
      </w:r>
      <w:r w:rsidRPr="00F46006">
        <w:t xml:space="preserve"> </w:t>
      </w:r>
    </w:p>
    <w:p w14:paraId="0AAB636E" w14:textId="74A1931A" w:rsidR="00B92542" w:rsidRDefault="00F46006" w:rsidP="00F46006">
      <w:r w:rsidRPr="00F46006">
        <w:lastRenderedPageBreak/>
        <w:fldChar w:fldCharType="begin"/>
      </w:r>
      <w:r w:rsidRPr="00F46006">
        <w:instrText xml:space="preserve"> INCLUDEPICTURE "https://greeneyedsoandso.github.io/IntroToProg-Python-Mod08/%202020-03-15_12.11.04AM.png" \* MERGEFORMATINET </w:instrText>
      </w:r>
      <w:r w:rsidRPr="00F46006">
        <w:fldChar w:fldCharType="separate"/>
      </w:r>
      <w:r w:rsidRPr="00F46006">
        <w:drawing>
          <wp:inline distT="0" distB="0" distL="0" distR="0" wp14:anchorId="4036E200" wp14:editId="1488FFFB">
            <wp:extent cx="6858000" cy="4267200"/>
            <wp:effectExtent l="0" t="0" r="0" b="0"/>
            <wp:docPr id="6" name="Picture 6" descr="Fig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g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6C122E9A" w14:textId="292D0508" w:rsidR="00B92542" w:rsidRDefault="00B92542" w:rsidP="00B92542">
      <w:pPr>
        <w:pStyle w:val="Caption"/>
      </w:pPr>
      <w:r>
        <w:t>Figure 1</w:t>
      </w:r>
      <w:r>
        <w:t>1 Getter/setters in the Product class</w:t>
      </w:r>
    </w:p>
    <w:p w14:paraId="459EE9C0" w14:textId="77777777" w:rsidR="00D027BA" w:rsidRDefault="00F46006" w:rsidP="00F46006">
      <w:r w:rsidRPr="00F46006">
        <w:t>In the process, I also realized that there was no reason to have two separate variables storing</w:t>
      </w:r>
      <w:r>
        <w:t xml:space="preserve"> </w:t>
      </w:r>
      <w:proofErr w:type="spellStart"/>
      <w:proofErr w:type="gramStart"/>
      <w:r w:rsidRPr="00F46006">
        <w:rPr>
          <w:rStyle w:val="monospace"/>
        </w:rPr>
        <w:t>IO.input</w:t>
      </w:r>
      <w:proofErr w:type="gramEnd"/>
      <w:r w:rsidRPr="00F46006">
        <w:rPr>
          <w:rStyle w:val="monospace"/>
        </w:rPr>
        <w:t>_new_product_and_price</w:t>
      </w:r>
      <w:proofErr w:type="spellEnd"/>
      <w:r w:rsidRPr="00F46006">
        <w:t>, and that’s why I was error-</w:t>
      </w:r>
      <w:proofErr w:type="spellStart"/>
      <w:r w:rsidRPr="00F46006">
        <w:t>ing</w:t>
      </w:r>
      <w:proofErr w:type="spellEnd"/>
      <w:r w:rsidRPr="00F46006">
        <w:t xml:space="preserve"> out when I tried to enter more than two new items (Figure 12).</w:t>
      </w:r>
      <w:r w:rsidRPr="00F46006">
        <w:t xml:space="preserve"> </w:t>
      </w:r>
    </w:p>
    <w:p w14:paraId="680080F7" w14:textId="49DD309E" w:rsidR="00B92542" w:rsidRDefault="00F46006" w:rsidP="00F46006">
      <w:r w:rsidRPr="00F46006">
        <w:fldChar w:fldCharType="begin"/>
      </w:r>
      <w:r w:rsidRPr="00F46006">
        <w:instrText xml:space="preserve"> INCLUDEPICTURE "https://greeneyedsoandso.github.io/IntroToProg-Python-Mod08/%202020-03-15_12.10.37AM.png" \* MERGEFORMATINET </w:instrText>
      </w:r>
      <w:r w:rsidRPr="00F46006">
        <w:fldChar w:fldCharType="separate"/>
      </w:r>
      <w:r w:rsidRPr="00F46006">
        <w:drawing>
          <wp:inline distT="0" distB="0" distL="0" distR="0" wp14:anchorId="03E60F6A" wp14:editId="2BE9F6C7">
            <wp:extent cx="6858000" cy="1334135"/>
            <wp:effectExtent l="0" t="0" r="0" b="0"/>
            <wp:docPr id="5" name="Picture 5" descr="Fig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g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766081C2" w14:textId="7155611C" w:rsidR="00B92542" w:rsidRDefault="00B92542" w:rsidP="00B92542">
      <w:pPr>
        <w:pStyle w:val="Caption"/>
      </w:pPr>
      <w:r>
        <w:t xml:space="preserve">Figure </w:t>
      </w:r>
      <w:r>
        <w:t>12 One variable to rule them all</w:t>
      </w:r>
    </w:p>
    <w:p w14:paraId="6B3E234D" w14:textId="77777777" w:rsidR="00D027BA" w:rsidRDefault="00F46006" w:rsidP="00F46006">
      <w:r w:rsidRPr="00F46006">
        <w:t>The final version of the main body of the script was much more concise (Figure 13).</w:t>
      </w:r>
      <w:r w:rsidRPr="00F46006">
        <w:t xml:space="preserve"> </w:t>
      </w:r>
    </w:p>
    <w:p w14:paraId="255A97C6" w14:textId="0FD4A156" w:rsidR="00B92542" w:rsidRDefault="00F46006" w:rsidP="00F46006">
      <w:r w:rsidRPr="00F46006">
        <w:lastRenderedPageBreak/>
        <w:fldChar w:fldCharType="begin"/>
      </w:r>
      <w:r w:rsidRPr="00F46006">
        <w:instrText xml:space="preserve"> INCLUDEPICTURE "https://greeneyedsoandso.github.io/IntroToProg-Python-Mod08/%202020-03-15_11.47.40AM.png" \* MERGEFORMATINET </w:instrText>
      </w:r>
      <w:r w:rsidRPr="00F46006">
        <w:fldChar w:fldCharType="separate"/>
      </w:r>
      <w:r w:rsidRPr="00F46006">
        <w:drawing>
          <wp:inline distT="0" distB="0" distL="0" distR="0" wp14:anchorId="69702415" wp14:editId="0E252335">
            <wp:extent cx="6858000" cy="4896485"/>
            <wp:effectExtent l="0" t="0" r="0" b="5715"/>
            <wp:docPr id="4" name="Picture 4" descr="Fig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g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9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1F7D5156" w14:textId="4460CBF8" w:rsidR="00B92542" w:rsidRDefault="00B92542" w:rsidP="00B92542">
      <w:pPr>
        <w:pStyle w:val="Caption"/>
      </w:pPr>
      <w:r>
        <w:t>Figure 1</w:t>
      </w:r>
      <w:r>
        <w:t xml:space="preserve">3 </w:t>
      </w:r>
      <w:r w:rsidR="00D027BA">
        <w:t>The cleaner new main body</w:t>
      </w:r>
    </w:p>
    <w:p w14:paraId="75170981" w14:textId="77777777" w:rsidR="00D027BA" w:rsidRDefault="00F46006" w:rsidP="00F46006">
      <w:r w:rsidRPr="00F46006">
        <w:t>I made a few cosmetic tweaks, and everything worked as expected (Figures 14-16).</w:t>
      </w:r>
      <w:r w:rsidRPr="00F46006">
        <w:t xml:space="preserve"> </w:t>
      </w:r>
    </w:p>
    <w:p w14:paraId="6F08C312" w14:textId="18F11DF5" w:rsidR="00B92542" w:rsidRDefault="00F46006" w:rsidP="00F46006">
      <w:r w:rsidRPr="00F46006">
        <w:lastRenderedPageBreak/>
        <w:fldChar w:fldCharType="begin"/>
      </w:r>
      <w:r w:rsidRPr="00F46006">
        <w:instrText xml:space="preserve"> INCLUDEPICTURE "https://greeneyedsoandso.github.io/IntroToProg-Python-Mod08/%202020-03-15_12.03.26PM.png" \* MERGEFORMATINET </w:instrText>
      </w:r>
      <w:r w:rsidRPr="00F46006">
        <w:fldChar w:fldCharType="separate"/>
      </w:r>
      <w:r w:rsidRPr="00F46006">
        <w:drawing>
          <wp:inline distT="0" distB="0" distL="0" distR="0" wp14:anchorId="08A433F8" wp14:editId="1E6A6B04">
            <wp:extent cx="6858000" cy="8008620"/>
            <wp:effectExtent l="0" t="0" r="0" b="5080"/>
            <wp:docPr id="3" name="Picture 3" descr="Fig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g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00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3E307DAE" w14:textId="58170B0D" w:rsidR="00B92542" w:rsidRDefault="00B92542" w:rsidP="00B92542">
      <w:pPr>
        <w:pStyle w:val="Caption"/>
      </w:pPr>
      <w:r>
        <w:t>Figure 1</w:t>
      </w:r>
      <w:r w:rsidR="00D027BA">
        <w:t>4 Running in Terminal</w:t>
      </w:r>
    </w:p>
    <w:p w14:paraId="20212066" w14:textId="415F0339" w:rsidR="00B92542" w:rsidRDefault="00F46006" w:rsidP="00B92542">
      <w:pPr>
        <w:pStyle w:val="Caption"/>
      </w:pPr>
      <w:r w:rsidRPr="00F46006">
        <w:lastRenderedPageBreak/>
        <w:fldChar w:fldCharType="begin"/>
      </w:r>
      <w:r w:rsidRPr="00F46006">
        <w:instrText xml:space="preserve"> INCLUDEPICTURE "https://greeneyedsoandso.github.io/IntroToProg-Python-Mod08/%202020-03-15_12.06.24PM.png" \* MERGEFORMATINET </w:instrText>
      </w:r>
      <w:r w:rsidRPr="00F46006">
        <w:fldChar w:fldCharType="separate"/>
      </w:r>
      <w:r w:rsidRPr="00F46006">
        <w:drawing>
          <wp:inline distT="0" distB="0" distL="0" distR="0" wp14:anchorId="13355F37" wp14:editId="12AD3028">
            <wp:extent cx="6858000" cy="5890895"/>
            <wp:effectExtent l="0" t="0" r="0" b="1905"/>
            <wp:docPr id="2" name="Picture 2" descr="Fig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g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9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  <w:r w:rsidR="00B92542" w:rsidRPr="00B92542">
        <w:t xml:space="preserve"> </w:t>
      </w:r>
      <w:r w:rsidR="00B92542">
        <w:t>Figure 1</w:t>
      </w:r>
      <w:r w:rsidR="00D027BA">
        <w:t>5 Running in Terminal, continued</w:t>
      </w:r>
    </w:p>
    <w:p w14:paraId="5D5E8340" w14:textId="77889CB3" w:rsidR="00F46006" w:rsidRDefault="00F46006" w:rsidP="00F46006">
      <w:r w:rsidRPr="00F46006">
        <w:fldChar w:fldCharType="begin"/>
      </w:r>
      <w:r w:rsidRPr="00F46006">
        <w:instrText xml:space="preserve"> INCLUDEPICTURE "https://greeneyedsoandso.github.io/IntroToProg-Python-Mod08/%202020-03-15_12.07.29PM.png" \* MERGEFORMATINET </w:instrText>
      </w:r>
      <w:r w:rsidRPr="00F46006">
        <w:fldChar w:fldCharType="separate"/>
      </w:r>
      <w:r w:rsidRPr="00F46006">
        <w:drawing>
          <wp:inline distT="0" distB="0" distL="0" distR="0" wp14:anchorId="01927A01" wp14:editId="19AC5926">
            <wp:extent cx="6858000" cy="991870"/>
            <wp:effectExtent l="0" t="0" r="0" b="0"/>
            <wp:docPr id="1" name="Picture 1" descr="Fig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g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006">
        <w:fldChar w:fldCharType="end"/>
      </w:r>
    </w:p>
    <w:p w14:paraId="4EF088BF" w14:textId="29C580F6" w:rsidR="00B92542" w:rsidRPr="00B92542" w:rsidRDefault="00B92542" w:rsidP="00B92542">
      <w:pPr>
        <w:pStyle w:val="Caption"/>
      </w:pPr>
      <w:r>
        <w:t>Figure 1</w:t>
      </w:r>
      <w:r w:rsidR="00D027BA">
        <w:t>6 The text file containing only good data, in csv form</w:t>
      </w:r>
    </w:p>
    <w:p w14:paraId="0DDE09D1" w14:textId="77777777" w:rsidR="00F46006" w:rsidRDefault="00F46006" w:rsidP="00F46006">
      <w:pPr>
        <w:pStyle w:val="Heading1"/>
      </w:pPr>
      <w:r>
        <w:t>Conclusion</w:t>
      </w:r>
    </w:p>
    <w:p w14:paraId="1A2B490E" w14:textId="77777777" w:rsidR="00F46006" w:rsidRDefault="00F46006" w:rsidP="00F46006">
      <w:r>
        <w:t>I started working on this script with a superficial understanding of using class objects. It turns out that during my first several tries, I had created the class well, I just didn’t get how to actually use it. By the time I figured out how to use it to transform data presentation, it really started to make sense and I could start to see how it streamlined the main body of the script and would make global changes easier.</w:t>
      </w:r>
    </w:p>
    <w:p w14:paraId="76537F7D" w14:textId="77777777" w:rsidR="0002283C" w:rsidRPr="00281225" w:rsidRDefault="0002283C" w:rsidP="00E739CC">
      <w:pPr>
        <w:spacing w:before="0" w:after="0"/>
      </w:pPr>
    </w:p>
    <w:sectPr w:rsidR="0002283C" w:rsidRPr="00281225" w:rsidSect="00DD510E"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7E6F31" w14:textId="77777777" w:rsidR="00160BF9" w:rsidRDefault="00160BF9">
      <w:r>
        <w:separator/>
      </w:r>
    </w:p>
    <w:p w14:paraId="237C7236" w14:textId="77777777" w:rsidR="00160BF9" w:rsidRDefault="00160BF9"/>
  </w:endnote>
  <w:endnote w:type="continuationSeparator" w:id="0">
    <w:p w14:paraId="53380489" w14:textId="77777777" w:rsidR="00160BF9" w:rsidRDefault="00160BF9">
      <w:r>
        <w:continuationSeparator/>
      </w:r>
    </w:p>
    <w:p w14:paraId="2712E100" w14:textId="77777777" w:rsidR="00160BF9" w:rsidRDefault="00160BF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HGGothicE">
    <w:panose1 w:val="020B0909000000000000"/>
    <w:charset w:val="80"/>
    <w:family w:val="modern"/>
    <w:notTrueType/>
    <w:pitch w:val="fixed"/>
    <w:sig w:usb0="E00002FF" w:usb1="6AC7FDFB" w:usb2="00000012" w:usb3="00000000" w:csb0="000200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3C6576" w14:textId="77777777" w:rsidR="00160BF9" w:rsidRDefault="00160BF9">
      <w:r>
        <w:separator/>
      </w:r>
    </w:p>
    <w:p w14:paraId="290D5881" w14:textId="77777777" w:rsidR="00160BF9" w:rsidRDefault="00160BF9"/>
  </w:footnote>
  <w:footnote w:type="continuationSeparator" w:id="0">
    <w:p w14:paraId="76EE3DCA" w14:textId="77777777" w:rsidR="00160BF9" w:rsidRDefault="00160BF9">
      <w:r>
        <w:continuationSeparator/>
      </w:r>
    </w:p>
    <w:p w14:paraId="2CC55B42" w14:textId="77777777" w:rsidR="00160BF9" w:rsidRDefault="00160BF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6"/>
  </w:num>
  <w:num w:numId="7">
    <w:abstractNumId w:val="2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activeWritingStyle w:appName="MSWord" w:lang="en-US" w:vendorID="64" w:dllVersion="4096" w:nlCheck="1" w:checkStyle="0"/>
  <w:activeWritingStyle w:appName="MSWord" w:lang="en-US" w:vendorID="64" w:dllVersion="6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E33"/>
    <w:rsid w:val="00000FBC"/>
    <w:rsid w:val="0000446F"/>
    <w:rsid w:val="00015E40"/>
    <w:rsid w:val="0002283C"/>
    <w:rsid w:val="00030ABE"/>
    <w:rsid w:val="00040BCD"/>
    <w:rsid w:val="00066508"/>
    <w:rsid w:val="000E323F"/>
    <w:rsid w:val="001014BE"/>
    <w:rsid w:val="00160BF9"/>
    <w:rsid w:val="00166713"/>
    <w:rsid w:val="001D6C3E"/>
    <w:rsid w:val="001F687E"/>
    <w:rsid w:val="00212E33"/>
    <w:rsid w:val="00235B11"/>
    <w:rsid w:val="0025339F"/>
    <w:rsid w:val="00281225"/>
    <w:rsid w:val="002D131D"/>
    <w:rsid w:val="002D3655"/>
    <w:rsid w:val="002D7337"/>
    <w:rsid w:val="002E396C"/>
    <w:rsid w:val="003046A4"/>
    <w:rsid w:val="003341A7"/>
    <w:rsid w:val="003662C5"/>
    <w:rsid w:val="00390389"/>
    <w:rsid w:val="003914FE"/>
    <w:rsid w:val="003947BF"/>
    <w:rsid w:val="003C403C"/>
    <w:rsid w:val="003D12E7"/>
    <w:rsid w:val="003D5048"/>
    <w:rsid w:val="003D6FE8"/>
    <w:rsid w:val="003E306F"/>
    <w:rsid w:val="003E6CE5"/>
    <w:rsid w:val="003E6FF0"/>
    <w:rsid w:val="00400501"/>
    <w:rsid w:val="00463A57"/>
    <w:rsid w:val="004A5D0E"/>
    <w:rsid w:val="004B3627"/>
    <w:rsid w:val="004C2DCD"/>
    <w:rsid w:val="004D20EB"/>
    <w:rsid w:val="00511C02"/>
    <w:rsid w:val="005253E1"/>
    <w:rsid w:val="00555695"/>
    <w:rsid w:val="00557F1D"/>
    <w:rsid w:val="00565BA2"/>
    <w:rsid w:val="005A5784"/>
    <w:rsid w:val="005D092D"/>
    <w:rsid w:val="005D11C7"/>
    <w:rsid w:val="005F6729"/>
    <w:rsid w:val="00617F6D"/>
    <w:rsid w:val="00620ADF"/>
    <w:rsid w:val="00633AA3"/>
    <w:rsid w:val="00684F18"/>
    <w:rsid w:val="006E10D7"/>
    <w:rsid w:val="006E2AFB"/>
    <w:rsid w:val="006E7532"/>
    <w:rsid w:val="00723DF4"/>
    <w:rsid w:val="00740864"/>
    <w:rsid w:val="0075739D"/>
    <w:rsid w:val="0076228C"/>
    <w:rsid w:val="007A3FAE"/>
    <w:rsid w:val="00810BB3"/>
    <w:rsid w:val="0081131E"/>
    <w:rsid w:val="00824EE1"/>
    <w:rsid w:val="008256B0"/>
    <w:rsid w:val="008469AC"/>
    <w:rsid w:val="0085099D"/>
    <w:rsid w:val="008535DF"/>
    <w:rsid w:val="00860936"/>
    <w:rsid w:val="008A4DB5"/>
    <w:rsid w:val="008B3CD3"/>
    <w:rsid w:val="00963310"/>
    <w:rsid w:val="00965308"/>
    <w:rsid w:val="00984FCE"/>
    <w:rsid w:val="00994433"/>
    <w:rsid w:val="009F58F1"/>
    <w:rsid w:val="00A051D3"/>
    <w:rsid w:val="00A261DD"/>
    <w:rsid w:val="00A32C8C"/>
    <w:rsid w:val="00A35E99"/>
    <w:rsid w:val="00A73CEC"/>
    <w:rsid w:val="00AE00A6"/>
    <w:rsid w:val="00AF02BC"/>
    <w:rsid w:val="00B433CC"/>
    <w:rsid w:val="00B5630D"/>
    <w:rsid w:val="00B60D08"/>
    <w:rsid w:val="00B82B34"/>
    <w:rsid w:val="00B92542"/>
    <w:rsid w:val="00B96C91"/>
    <w:rsid w:val="00C07FC1"/>
    <w:rsid w:val="00C2287C"/>
    <w:rsid w:val="00C22A9E"/>
    <w:rsid w:val="00C23AB7"/>
    <w:rsid w:val="00C37780"/>
    <w:rsid w:val="00C45254"/>
    <w:rsid w:val="00C7131C"/>
    <w:rsid w:val="00C75391"/>
    <w:rsid w:val="00C97915"/>
    <w:rsid w:val="00CB0432"/>
    <w:rsid w:val="00CC59C1"/>
    <w:rsid w:val="00CD5AC0"/>
    <w:rsid w:val="00CF326B"/>
    <w:rsid w:val="00D027BA"/>
    <w:rsid w:val="00D20342"/>
    <w:rsid w:val="00D334E9"/>
    <w:rsid w:val="00D403A9"/>
    <w:rsid w:val="00D47C45"/>
    <w:rsid w:val="00D70EB1"/>
    <w:rsid w:val="00DD1073"/>
    <w:rsid w:val="00DD510E"/>
    <w:rsid w:val="00DE6916"/>
    <w:rsid w:val="00DF0356"/>
    <w:rsid w:val="00E03F4F"/>
    <w:rsid w:val="00E2518E"/>
    <w:rsid w:val="00E450E4"/>
    <w:rsid w:val="00E52576"/>
    <w:rsid w:val="00E54588"/>
    <w:rsid w:val="00E739CC"/>
    <w:rsid w:val="00E85B54"/>
    <w:rsid w:val="00EC5E26"/>
    <w:rsid w:val="00F20CFF"/>
    <w:rsid w:val="00F46006"/>
    <w:rsid w:val="00F51D9C"/>
    <w:rsid w:val="00FE5AFE"/>
    <w:rsid w:val="00FF1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FFE5141"/>
  <w15:docId w15:val="{CF1CF580-2785-0348-BE0E-EA9DA553E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39F"/>
    <w:pPr>
      <w:spacing w:before="120" w:after="12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2E3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E762A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2E3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49E3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E3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49E39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2E3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49E39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2E33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94E1C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2E33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94E1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2E33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2E33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549E39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2E33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stTable3-Accent11">
    <w:name w:val="List Table 3 - Accent 1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549E39" w:themeColor="accent1"/>
        <w:left w:val="single" w:sz="4" w:space="0" w:color="549E39" w:themeColor="accent1"/>
        <w:bottom w:val="single" w:sz="4" w:space="0" w:color="549E39" w:themeColor="accent1"/>
        <w:right w:val="single" w:sz="4" w:space="0" w:color="549E39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49E39" w:themeFill="accent1"/>
      </w:tcPr>
    </w:tblStylePr>
    <w:tblStylePr w:type="lastRow">
      <w:rPr>
        <w:b/>
        <w:bCs/>
      </w:rPr>
      <w:tblPr/>
      <w:tcPr>
        <w:tcBorders>
          <w:top w:val="double" w:sz="4" w:space="0" w:color="549E39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49E39" w:themeColor="accent1"/>
          <w:right w:val="single" w:sz="4" w:space="0" w:color="549E39" w:themeColor="accent1"/>
        </w:tcBorders>
      </w:tcPr>
    </w:tblStylePr>
    <w:tblStylePr w:type="band1Horz">
      <w:tblPr/>
      <w:tcPr>
        <w:tcBorders>
          <w:top w:val="single" w:sz="4" w:space="0" w:color="549E39" w:themeColor="accent1"/>
          <w:bottom w:val="single" w:sz="4" w:space="0" w:color="549E39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49E39" w:themeColor="accent1"/>
          <w:left w:val="nil"/>
        </w:tcBorders>
      </w:tcPr>
    </w:tblStylePr>
    <w:tblStylePr w:type="swCell">
      <w:tblPr/>
      <w:tcPr>
        <w:tcBorders>
          <w:top w:val="double" w:sz="4" w:space="0" w:color="549E39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212E33"/>
    <w:pPr>
      <w:pBdr>
        <w:bottom w:val="single" w:sz="8" w:space="4" w:color="549E39" w:themeColor="accent1"/>
      </w:pBdr>
      <w:spacing w:after="300"/>
      <w:contextualSpacing/>
    </w:pPr>
    <w:rPr>
      <w:rFonts w:asciiTheme="majorHAnsi" w:eastAsiaTheme="majorEastAsia" w:hAnsiTheme="majorHAnsi" w:cstheme="majorBidi"/>
      <w:color w:val="33473C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12E33"/>
    <w:rPr>
      <w:rFonts w:asciiTheme="majorHAnsi" w:eastAsiaTheme="majorEastAsia" w:hAnsiTheme="majorHAnsi" w:cstheme="majorBidi"/>
      <w:color w:val="33473C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2E33"/>
    <w:pPr>
      <w:numPr>
        <w:ilvl w:val="1"/>
      </w:numPr>
    </w:pPr>
    <w:rPr>
      <w:rFonts w:asciiTheme="majorHAnsi" w:eastAsiaTheme="majorEastAsia" w:hAnsiTheme="majorHAnsi" w:cstheme="majorBidi"/>
      <w:i/>
      <w:iCs/>
      <w:color w:val="549E39" w:themeColor="accent1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212E33"/>
    <w:rPr>
      <w:rFonts w:asciiTheme="majorHAnsi" w:eastAsiaTheme="majorEastAsia" w:hAnsiTheme="majorHAnsi" w:cstheme="majorBidi"/>
      <w:b/>
      <w:bCs/>
      <w:color w:val="3E762A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12E33"/>
    <w:rPr>
      <w:rFonts w:asciiTheme="majorHAnsi" w:eastAsiaTheme="majorEastAsia" w:hAnsiTheme="majorHAnsi" w:cstheme="majorBidi"/>
      <w:b/>
      <w:bCs/>
      <w:color w:val="549E39" w:themeColor="accent1"/>
      <w:sz w:val="26"/>
      <w:szCs w:val="26"/>
    </w:rPr>
  </w:style>
  <w:style w:type="paragraph" w:styleId="ListBullet">
    <w:name w:val="List Bullet"/>
    <w:basedOn w:val="Normal"/>
    <w:uiPriority w:val="31"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qFormat/>
    <w:rsid w:val="00212E33"/>
    <w:pPr>
      <w:pBdr>
        <w:bottom w:val="single" w:sz="4" w:space="4" w:color="549E39" w:themeColor="accent1"/>
      </w:pBdr>
      <w:spacing w:before="200" w:after="280"/>
      <w:ind w:left="936" w:right="936"/>
    </w:pPr>
    <w:rPr>
      <w:b/>
      <w:bCs/>
      <w:i/>
      <w:iCs/>
      <w:color w:val="549E39" w:themeColor="accent1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549E39" w:themeColor="accent1"/>
        <w:insideH w:val="single" w:sz="6" w:space="0" w:color="549E39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E3DED1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549E39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549E39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rsid w:val="00212E33"/>
    <w:rPr>
      <w:rFonts w:asciiTheme="majorHAnsi" w:eastAsiaTheme="majorEastAsia" w:hAnsiTheme="majorHAnsi" w:cstheme="majorBidi"/>
      <w:i/>
      <w:iCs/>
      <w:color w:val="549E39" w:themeColor="accent1"/>
      <w:spacing w:val="15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2E3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2E33"/>
    <w:rPr>
      <w:rFonts w:asciiTheme="majorHAnsi" w:eastAsiaTheme="majorEastAsia" w:hAnsiTheme="majorHAnsi" w:cstheme="majorBidi"/>
      <w:color w:val="549E39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2E3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212E33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212E33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212E33"/>
    <w:rPr>
      <w:b/>
      <w:bCs/>
      <w:i/>
      <w:iCs/>
      <w:color w:val="549E39" w:themeColor="accent1"/>
    </w:rPr>
  </w:style>
  <w:style w:type="character" w:styleId="Strong">
    <w:name w:val="Strong"/>
    <w:basedOn w:val="DefaultParagraphFont"/>
    <w:uiPriority w:val="22"/>
    <w:qFormat/>
    <w:rsid w:val="00212E33"/>
    <w:rPr>
      <w:b/>
      <w:bCs/>
    </w:rPr>
  </w:style>
  <w:style w:type="character" w:styleId="SubtleReference">
    <w:name w:val="Subtle Reference"/>
    <w:basedOn w:val="DefaultParagraphFont"/>
    <w:uiPriority w:val="31"/>
    <w:qFormat/>
    <w:rsid w:val="00212E33"/>
    <w:rPr>
      <w:smallCaps/>
      <w:color w:val="8AB833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212E33"/>
    <w:rPr>
      <w:b/>
      <w:bCs/>
      <w:smallCaps/>
      <w:color w:val="8AB833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12E33"/>
    <w:rPr>
      <w:b/>
      <w:b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5253E1"/>
    <w:rPr>
      <w:b/>
      <w:bCs/>
      <w:color w:val="549E39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12E33"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pBdr>
        <w:top w:val="single" w:sz="4" w:space="8" w:color="549E39" w:themeColor="accent1"/>
        <w:left w:val="single" w:sz="4" w:space="31" w:color="549E39" w:themeColor="accent1"/>
        <w:bottom w:val="single" w:sz="4" w:space="8" w:color="549E39" w:themeColor="accent1"/>
        <w:right w:val="single" w:sz="4" w:space="31" w:color="549E39" w:themeColor="accent1"/>
      </w:pBdr>
      <w:shd w:val="clear" w:color="auto" w:fill="549E39" w:themeFill="accent1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549E39" w:themeFill="accent1"/>
    </w:rPr>
  </w:style>
  <w:style w:type="paragraph" w:styleId="Quote">
    <w:name w:val="Quote"/>
    <w:basedOn w:val="Normal"/>
    <w:next w:val="Normal"/>
    <w:link w:val="QuoteChar"/>
    <w:uiPriority w:val="29"/>
    <w:qFormat/>
    <w:rsid w:val="00212E3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12E33"/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2E33"/>
    <w:rPr>
      <w:b/>
      <w:bCs/>
      <w:i/>
      <w:iCs/>
      <w:color w:val="549E39" w:themeColor="accent1"/>
    </w:rPr>
  </w:style>
  <w:style w:type="character" w:customStyle="1" w:styleId="Heading3Char">
    <w:name w:val="Heading 3 Char"/>
    <w:basedOn w:val="DefaultParagraphFont"/>
    <w:link w:val="Heading3"/>
    <w:uiPriority w:val="9"/>
    <w:rsid w:val="00212E33"/>
    <w:rPr>
      <w:rFonts w:asciiTheme="majorHAnsi" w:eastAsiaTheme="majorEastAsia" w:hAnsiTheme="majorHAnsi" w:cstheme="majorBidi"/>
      <w:b/>
      <w:bCs/>
      <w:color w:val="549E39" w:themeColor="accent1"/>
    </w:rPr>
  </w:style>
  <w:style w:type="paragraph" w:styleId="ListNumber">
    <w:name w:val="List Number"/>
    <w:basedOn w:val="Normal"/>
    <w:uiPriority w:val="32"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212E33"/>
    <w:rPr>
      <w:rFonts w:asciiTheme="majorHAnsi" w:eastAsiaTheme="majorEastAsia" w:hAnsiTheme="majorHAnsi" w:cstheme="majorBidi"/>
      <w:i/>
      <w:iCs/>
      <w:color w:val="294E1C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2E33"/>
    <w:rPr>
      <w:rFonts w:asciiTheme="majorHAnsi" w:eastAsiaTheme="majorEastAsia" w:hAnsiTheme="majorHAnsi" w:cstheme="majorBidi"/>
      <w:b/>
      <w:bCs/>
      <w:i/>
      <w:iCs/>
      <w:color w:val="549E39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2E33"/>
    <w:rPr>
      <w:rFonts w:asciiTheme="majorHAnsi" w:eastAsiaTheme="majorEastAsia" w:hAnsiTheme="majorHAnsi" w:cstheme="majorBidi"/>
      <w:color w:val="294E1C" w:themeColor="accent1" w:themeShade="7F"/>
    </w:rPr>
  </w:style>
  <w:style w:type="paragraph" w:styleId="NoSpacing">
    <w:name w:val="No Spacing"/>
    <w:link w:val="NoSpacingChar"/>
    <w:uiPriority w:val="1"/>
    <w:qFormat/>
    <w:rsid w:val="00212E3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212E33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212E33"/>
  </w:style>
  <w:style w:type="paragraph" w:customStyle="1" w:styleId="PersonalName">
    <w:name w:val="Personal Name"/>
    <w:basedOn w:val="Title"/>
    <w:rsid w:val="00212E33"/>
    <w:rPr>
      <w:b/>
      <w:caps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5099D"/>
    <w:rPr>
      <w:color w:val="6B9F25" w:themeColor="hyperlink"/>
      <w:u w:val="single"/>
    </w:rPr>
  </w:style>
  <w:style w:type="character" w:customStyle="1" w:styleId="monospace">
    <w:name w:val="monospace"/>
    <w:basedOn w:val="DefaultParagraphFont"/>
    <w:uiPriority w:val="1"/>
    <w:qFormat/>
    <w:rsid w:val="00235B11"/>
    <w:rPr>
      <w:rFonts w:ascii="Andale Mono" w:hAnsi="Andale Mono"/>
      <w:b/>
      <w:bCs/>
      <w:color w:val="C00000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5099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5048"/>
    <w:rPr>
      <w:color w:val="BA6906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B3CD3"/>
  </w:style>
  <w:style w:type="paragraph" w:styleId="BalloonText">
    <w:name w:val="Balloon Text"/>
    <w:basedOn w:val="Normal"/>
    <w:link w:val="BalloonTextChar"/>
    <w:uiPriority w:val="99"/>
    <w:semiHidden/>
    <w:unhideWhenUsed/>
    <w:rsid w:val="008535D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5DF"/>
    <w:rPr>
      <w:rFonts w:ascii="Lucida Grande" w:eastAsia="Times New Roman" w:hAnsi="Lucida Grande" w:cs="Times New Roman"/>
      <w:sz w:val="18"/>
      <w:szCs w:val="18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535DF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35DF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35DF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35DF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35DF"/>
    <w:rPr>
      <w:rFonts w:ascii="Times New Roman" w:eastAsia="Times New Roman" w:hAnsi="Times New Roman" w:cs="Times New Roman"/>
      <w:b/>
      <w:bCs/>
      <w:sz w:val="20"/>
      <w:szCs w:val="20"/>
      <w:lang w:eastAsia="en-US"/>
    </w:rPr>
  </w:style>
  <w:style w:type="paragraph" w:styleId="Revision">
    <w:name w:val="Revision"/>
    <w:hidden/>
    <w:uiPriority w:val="99"/>
    <w:semiHidden/>
    <w:rsid w:val="000E32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02283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45254"/>
    <w:pPr>
      <w:spacing w:before="100" w:beforeAutospacing="1" w:after="100" w:afterAutospacing="1"/>
    </w:pPr>
  </w:style>
  <w:style w:type="character" w:customStyle="1" w:styleId="site-footer-owner">
    <w:name w:val="site-footer-owner"/>
    <w:basedOn w:val="DefaultParagraphFont"/>
    <w:rsid w:val="00C45254"/>
  </w:style>
  <w:style w:type="character" w:customStyle="1" w:styleId="site-footer-credits">
    <w:name w:val="site-footer-credits"/>
    <w:basedOn w:val="DefaultParagraphFont"/>
    <w:rsid w:val="00C45254"/>
  </w:style>
  <w:style w:type="character" w:styleId="HTMLCode">
    <w:name w:val="HTML Code"/>
    <w:basedOn w:val="DefaultParagraphFont"/>
    <w:uiPriority w:val="99"/>
    <w:semiHidden/>
    <w:unhideWhenUsed/>
    <w:rsid w:val="00F4600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3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0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greeneyedsoandso/IntroToProg-Python-Mod08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reeneyedsoandso.github.io/IntroToProg-Python-Mod08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jolnir/Library/Containers/com.microsoft.Word/Data/Library/Application%20Support/Microsoft/Office/16.0/DTS/en-US%7bEF1E081B-CB0C-E646-A638-E2B4C055CF34%7d/%7bA4FB7695-EBD7-2C49-A8AA-D2AB9333FE0C%7dtf10002076.dotx" TargetMode="External"/></Relationships>
</file>

<file path=word/theme/theme1.xml><?xml version="1.0" encoding="utf-8"?>
<a:theme xmlns:a="http://schemas.openxmlformats.org/drawingml/2006/main" name="Parcel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Parcel">
      <a:majorFont>
        <a:latin typeface="Gill Sans MT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Parcel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satMod val="107000"/>
                <a:lumMod val="103000"/>
              </a:schemeClr>
            </a:gs>
            <a:gs pos="100000">
              <a:schemeClr val="phClr">
                <a:tint val="82000"/>
                <a:satMod val="109000"/>
                <a:lumMod val="103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7000"/>
                <a:satMod val="100000"/>
                <a:lumMod val="102000"/>
              </a:schemeClr>
            </a:gs>
            <a:gs pos="50000">
              <a:schemeClr val="phClr">
                <a:shade val="100000"/>
                <a:satMod val="103000"/>
                <a:lumMod val="100000"/>
              </a:schemeClr>
            </a:gs>
            <a:gs pos="100000">
              <a:schemeClr val="phClr">
                <a:shade val="93000"/>
                <a:satMod val="11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5880" dist="1524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prstMaterial="dkEdge">
            <a:bevelT w="0" h="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7000"/>
                <a:shade val="100000"/>
                <a:satMod val="185000"/>
                <a:lumMod val="120000"/>
              </a:schemeClr>
            </a:gs>
            <a:gs pos="100000">
              <a:schemeClr val="phClr">
                <a:tint val="96000"/>
                <a:shade val="95000"/>
                <a:satMod val="215000"/>
                <a:lumMod val="80000"/>
              </a:schemeClr>
            </a:gs>
          </a:gsLst>
          <a:path path="circle">
            <a:fillToRect l="50000" t="55000" r="125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cel" id="{8BEC4385-4EB9-4D53-BFB5-0EA123736B6D}" vid="{4DB32801-28C0-48B0-8C1D-A9A58613615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D8ABF65-C93C-E148-9786-7B2C2996F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{A4FB7695-EBD7-2C49-A8AA-D2AB9333FE0C}tf10002076.dotx</Template>
  <TotalTime>58</TotalTime>
  <Pages>8</Pages>
  <Words>980</Words>
  <Characters>5590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Smith</dc:creator>
  <cp:keywords/>
  <dc:description/>
  <cp:lastModifiedBy>Jennifer Smith</cp:lastModifiedBy>
  <cp:revision>6</cp:revision>
  <dcterms:created xsi:type="dcterms:W3CDTF">2020-03-07T04:02:00Z</dcterms:created>
  <dcterms:modified xsi:type="dcterms:W3CDTF">2020-03-15T21:54:00Z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TF10002024</vt:lpwstr>
  </property>
</Properties>
</file>